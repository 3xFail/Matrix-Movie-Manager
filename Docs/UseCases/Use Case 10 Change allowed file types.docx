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AD26E6">
              <w:rPr>
                <w:rFonts w:ascii="Tahoma" w:hAnsi="Tahoma"/>
                <w:sz w:val="16"/>
              </w:rPr>
              <w:t>10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</w:t>
            </w:r>
            <w:r w:rsidR="00AD26E6">
              <w:rPr>
                <w:rFonts w:ascii="Tahoma" w:hAnsi="Tahoma"/>
                <w:sz w:val="16"/>
              </w:rPr>
              <w:t xml:space="preserve">Change </w:t>
            </w:r>
            <w:r w:rsidR="003D2C97">
              <w:rPr>
                <w:rFonts w:ascii="Tahoma" w:hAnsi="Tahoma"/>
                <w:sz w:val="16"/>
              </w:rPr>
              <w:t>allowed f</w:t>
            </w:r>
            <w:r w:rsidR="00AD26E6">
              <w:rPr>
                <w:rFonts w:ascii="Tahoma" w:hAnsi="Tahoma"/>
                <w:sz w:val="16"/>
              </w:rPr>
              <w:t>ile types</w:t>
            </w:r>
            <w:r w:rsidR="00036C64">
              <w:rPr>
                <w:rFonts w:ascii="Tahoma" w:hAnsi="Tahoma"/>
                <w:sz w:val="16"/>
              </w:rPr>
              <w:t xml:space="preserve">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</w:t>
            </w:r>
            <w:r w:rsidR="00AC4AAA">
              <w:rPr>
                <w:rFonts w:ascii="Tahoma" w:hAnsi="Tahoma"/>
                <w:sz w:val="16"/>
              </w:rPr>
              <w:t>Settings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  </w:t>
            </w:r>
            <w:r w:rsidR="00AD26E6">
              <w:rPr>
                <w:rFonts w:ascii="Tahoma" w:hAnsi="Tahoma"/>
                <w:sz w:val="16"/>
              </w:rPr>
              <w:t>Change the file types that searched for through the paths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24E5A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Viewing paths</w:t>
            </w:r>
          </w:p>
        </w:tc>
        <w:tc>
          <w:tcPr>
            <w:tcW w:w="2214" w:type="dxa"/>
          </w:tcPr>
          <w:p w:rsidR="00036C64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4320" w:type="dxa"/>
          </w:tcPr>
          <w:p w:rsidR="00036C64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36B30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36B30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36B30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D26E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on which file types that they would like to search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24E5A" w:rsidTr="00036B30">
        <w:tc>
          <w:tcPr>
            <w:tcW w:w="1098" w:type="dxa"/>
          </w:tcPr>
          <w:p w:rsidR="00B24E5A" w:rsidRDefault="00AD26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B24E5A" w:rsidRDefault="00036B30" w:rsidP="00AD26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AD26E6">
              <w:rPr>
                <w:rFonts w:ascii="Tahoma" w:hAnsi="Tahoma"/>
                <w:sz w:val="16"/>
              </w:rPr>
              <w:t>updates settings and log file</w:t>
            </w:r>
          </w:p>
        </w:tc>
        <w:tc>
          <w:tcPr>
            <w:tcW w:w="1980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Can’t load </w:t>
            </w:r>
            <w:r w:rsidR="00AC4AAA">
              <w:rPr>
                <w:rFonts w:ascii="Tahoma" w:hAnsi="Tahoma"/>
                <w:sz w:val="16"/>
              </w:rPr>
              <w:t>path</w:t>
            </w:r>
            <w:bookmarkStart w:id="0" w:name="_GoBack"/>
            <w:bookmarkEnd w:id="0"/>
            <w:r w:rsidR="00AC4AAA">
              <w:rPr>
                <w:rFonts w:ascii="Tahoma" w:hAnsi="Tahoma"/>
                <w:sz w:val="16"/>
              </w:rPr>
              <w:t xml:space="preserve"> list</w:t>
            </w:r>
          </w:p>
        </w:tc>
        <w:tc>
          <w:tcPr>
            <w:tcW w:w="50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a</w:t>
            </w:r>
            <w:r w:rsidR="00B24E5A">
              <w:rPr>
                <w:rFonts w:ascii="Tahoma" w:hAnsi="Tahoma"/>
                <w:sz w:val="16"/>
              </w:rPr>
              <w:t>n</w:t>
            </w:r>
            <w:r>
              <w:rPr>
                <w:rFonts w:ascii="Tahoma" w:hAnsi="Tahoma"/>
                <w:sz w:val="16"/>
              </w:rPr>
              <w:t xml:space="preserve"> error saying to check file paths and folders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B0E47" w:rsidP="00AC4AAA">
            <w:pPr>
              <w:rPr>
                <w:sz w:val="16"/>
              </w:rPr>
            </w:pPr>
            <w:r>
              <w:rPr>
                <w:sz w:val="16"/>
              </w:rPr>
              <w:t xml:space="preserve">User is </w:t>
            </w:r>
            <w:r w:rsidR="00AC4AAA">
              <w:rPr>
                <w:sz w:val="16"/>
              </w:rPr>
              <w:t>viewing paths and settings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There are </w:t>
            </w:r>
            <w:r w:rsidR="00AC4AAA">
              <w:rPr>
                <w:rFonts w:ascii="Tahoma" w:hAnsi="Tahoma"/>
                <w:sz w:val="16"/>
              </w:rPr>
              <w:t>paths in use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D34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036C64" w:rsidTr="00D34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D34946">
        <w:tc>
          <w:tcPr>
            <w:tcW w:w="172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 log file is empty, it </w:t>
            </w:r>
            <w:r w:rsidR="00AC4AAA">
              <w:rPr>
                <w:rFonts w:ascii="Tahoma" w:hAnsi="Tahoma"/>
                <w:sz w:val="16"/>
              </w:rPr>
              <w:t>will set to default settings</w:t>
            </w:r>
          </w:p>
        </w:tc>
        <w:tc>
          <w:tcPr>
            <w:tcW w:w="1013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D34946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     Maximum:  </w:t>
            </w:r>
            <w:r w:rsidR="00D34946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Average:    </w:t>
            </w:r>
            <w:r w:rsidR="00D34946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D3494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D2C97">
              <w:rPr>
                <w:rFonts w:ascii="Tahoma" w:hAnsi="Tahoma"/>
                <w:b/>
                <w:sz w:val="16"/>
              </w:rPr>
            </w:r>
            <w:r w:rsidR="003D2C97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D2C97">
              <w:rPr>
                <w:rFonts w:ascii="Tahoma" w:hAnsi="Tahoma"/>
                <w:sz w:val="16"/>
              </w:rPr>
            </w:r>
            <w:r w:rsidR="003D2C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D3494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D34946">
              <w:rPr>
                <w:rFonts w:ascii="Tahoma" w:hAnsi="Tahoma"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sz w:val="16"/>
              </w:rPr>
            </w:r>
            <w:r w:rsidR="00D3494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D2C97">
              <w:rPr>
                <w:rFonts w:ascii="Tahoma" w:hAnsi="Tahoma"/>
                <w:sz w:val="16"/>
              </w:rPr>
            </w:r>
            <w:r w:rsidR="003D2C9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036C64" w:rsidTr="00D34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34946">
        <w:tc>
          <w:tcPr>
            <w:tcW w:w="71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B30"/>
    <w:rsid w:val="00036C64"/>
    <w:rsid w:val="00153EE0"/>
    <w:rsid w:val="001B6710"/>
    <w:rsid w:val="00227354"/>
    <w:rsid w:val="00247C84"/>
    <w:rsid w:val="002F239F"/>
    <w:rsid w:val="003D2C97"/>
    <w:rsid w:val="00623910"/>
    <w:rsid w:val="006E1E63"/>
    <w:rsid w:val="009B3DE6"/>
    <w:rsid w:val="00A132FC"/>
    <w:rsid w:val="00A9528A"/>
    <w:rsid w:val="00AC4AAA"/>
    <w:rsid w:val="00AD26E6"/>
    <w:rsid w:val="00B24E5A"/>
    <w:rsid w:val="00B257A6"/>
    <w:rsid w:val="00B402B4"/>
    <w:rsid w:val="00BC7D8C"/>
    <w:rsid w:val="00D34946"/>
    <w:rsid w:val="00DB0E47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15DAD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3</cp:revision>
  <cp:lastPrinted>2012-09-26T15:17:00Z</cp:lastPrinted>
  <dcterms:created xsi:type="dcterms:W3CDTF">2016-10-20T00:54:00Z</dcterms:created>
  <dcterms:modified xsi:type="dcterms:W3CDTF">2016-10-20T00:55:00Z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